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82A" w:rsidRDefault="0034782A" w:rsidP="0034782A">
      <w:r>
        <w:t xml:space="preserve">Gandhi’s Speeches </w:t>
      </w:r>
      <w:proofErr w:type="gramStart"/>
      <w:r>
        <w:t>During</w:t>
      </w:r>
      <w:proofErr w:type="gramEnd"/>
      <w:r>
        <w:t xml:space="preserve"> the March The speech data </w:t>
      </w:r>
      <w:proofErr w:type="spellStart"/>
      <w:r>
        <w:t>visualisation</w:t>
      </w:r>
      <w:proofErr w:type="spellEnd"/>
      <w:r>
        <w:t xml:space="preserve"> takes cues from the case studies and simplifies them. With each speech represented by a grey rectangle (height corresponding to the length of the speech, counted in words) arranged in a grid of such rectangles. Nine groups of words are searched and indexed in each of these speeches, with a thin line representing them. The groups of words were chosen after reading through the speeches and Thomas Weber’s account of each day, mentioning specific events that influenced these speeches. </w:t>
      </w:r>
    </w:p>
    <w:p w:rsidR="002506FA" w:rsidRDefault="002506FA" w:rsidP="0034782A"/>
    <w:p w:rsidR="002506FA" w:rsidRDefault="002506FA" w:rsidP="0034782A"/>
    <w:p w:rsidR="009E7F4B" w:rsidRDefault="0034782A" w:rsidP="002506FA">
      <w:r>
        <w:t xml:space="preserve">Methodology: </w:t>
      </w:r>
    </w:p>
    <w:p w:rsidR="002506FA" w:rsidRDefault="0034782A" w:rsidP="002506FA">
      <w:r>
        <w:t xml:space="preserve">The collected dataset consisted of raw speeches of Gandhi with date and publication reference. Firstly, a python script is written to pre-process the data in which </w:t>
      </w:r>
      <w:r w:rsidR="002506FA">
        <w:t>all</w:t>
      </w:r>
      <w:r>
        <w:t xml:space="preserve"> </w:t>
      </w:r>
      <w:r w:rsidR="002506FA">
        <w:t xml:space="preserve">special </w:t>
      </w:r>
      <w:r>
        <w:t xml:space="preserve">character are eliminated and removed stop words using Stanford NLP [3] and logic is scripted to collect the </w:t>
      </w:r>
      <w:r w:rsidR="002506FA">
        <w:t>most influential</w:t>
      </w:r>
      <w:r>
        <w:t xml:space="preserve"> words </w:t>
      </w:r>
      <w:r w:rsidR="002506FA">
        <w:t xml:space="preserve">used during the march. This preprocessed data is fed on D3 JS and a SVG is drawn, on each word click, it highlights all instances of that word across all the speeches. This reveals the gist of each speech visually, looking at the multitude of issues Gandhi talked about. The click also overlays text that tells the user how many times the clicked on word was used in all the speeches, and in that particular speech. Also it highlights on the full speech section to give the exact context when and why that word was spoken in his speeches.  </w:t>
      </w:r>
    </w:p>
    <w:p w:rsidR="0034782A" w:rsidRDefault="0034782A" w:rsidP="0034782A"/>
    <w:p w:rsidR="0078541D" w:rsidRDefault="0078541D" w:rsidP="0006767C">
      <w:bookmarkStart w:id="0" w:name="_GoBack"/>
      <w:r>
        <w:t xml:space="preserve">Firstly, the </w:t>
      </w:r>
      <w:r w:rsidR="0006767C">
        <w:t xml:space="preserve">geospatial data of Salt march is </w:t>
      </w:r>
      <w:r>
        <w:t xml:space="preserve">plotted using longitude and latitude on the </w:t>
      </w:r>
      <w:proofErr w:type="spellStart"/>
      <w:r>
        <w:t>ggplot</w:t>
      </w:r>
      <w:proofErr w:type="spellEnd"/>
      <w:r w:rsidR="0006767C">
        <w:t>[x]</w:t>
      </w:r>
      <w:r>
        <w:t xml:space="preserve"> and mapped the path using function </w:t>
      </w:r>
      <w:proofErr w:type="spellStart"/>
      <w:r>
        <w:t>geom_</w:t>
      </w:r>
      <w:proofErr w:type="gramStart"/>
      <w:r>
        <w:t>path</w:t>
      </w:r>
      <w:proofErr w:type="spellEnd"/>
      <w:r>
        <w:t>(</w:t>
      </w:r>
      <w:proofErr w:type="gramEnd"/>
      <w:r>
        <w:t>) of the ggplot2 library, this creates a visualization of the Salt March</w:t>
      </w:r>
      <w:r w:rsidR="0006767C">
        <w:t xml:space="preserve"> path</w:t>
      </w:r>
      <w:r>
        <w:t xml:space="preserve">. The cities data was used to point each city that the Gandhi’s troop visited using function </w:t>
      </w:r>
      <w:proofErr w:type="spellStart"/>
      <w:r>
        <w:t>geom_</w:t>
      </w:r>
      <w:proofErr w:type="gramStart"/>
      <w:r>
        <w:t>point</w:t>
      </w:r>
      <w:proofErr w:type="spellEnd"/>
      <w:r>
        <w:t>(</w:t>
      </w:r>
      <w:proofErr w:type="gramEnd"/>
      <w:r>
        <w:t xml:space="preserve">) of the ggplot2 library with labeling the city name. To visualize same on the India map, geo-coordinates between Gujarat and Maharashtra states </w:t>
      </w:r>
      <w:r w:rsidR="0006767C">
        <w:t xml:space="preserve">where the event occurred </w:t>
      </w:r>
      <w:r>
        <w:t xml:space="preserve">are collected from </w:t>
      </w:r>
      <w:proofErr w:type="spellStart"/>
      <w:r>
        <w:t>OpenStreetMaps</w:t>
      </w:r>
      <w:proofErr w:type="spellEnd"/>
      <w:r>
        <w:t xml:space="preserve"> [X] and plotted on </w:t>
      </w:r>
      <w:proofErr w:type="spellStart"/>
      <w:r>
        <w:t>StamenMap</w:t>
      </w:r>
      <w:proofErr w:type="spellEnd"/>
      <w:r>
        <w:t xml:space="preserve">[X] using </w:t>
      </w:r>
      <w:proofErr w:type="spellStart"/>
      <w:r>
        <w:t>ggmap</w:t>
      </w:r>
      <w:proofErr w:type="spellEnd"/>
      <w:r>
        <w:t>[X]</w:t>
      </w:r>
      <w:bookmarkEnd w:id="0"/>
    </w:p>
    <w:sectPr w:rsidR="0078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2A"/>
    <w:rsid w:val="0006767C"/>
    <w:rsid w:val="002506FA"/>
    <w:rsid w:val="0034782A"/>
    <w:rsid w:val="00644E59"/>
    <w:rsid w:val="0078541D"/>
    <w:rsid w:val="009E7F4B"/>
    <w:rsid w:val="00C842FA"/>
    <w:rsid w:val="00E5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75D0"/>
  <w15:chartTrackingRefBased/>
  <w15:docId w15:val="{77588E3F-3435-44D4-B0D0-24E33440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C15EA17B</Template>
  <TotalTime>45</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Burla</dc:creator>
  <cp:keywords/>
  <dc:description/>
  <cp:lastModifiedBy>Rajesh Burla</cp:lastModifiedBy>
  <cp:revision>3</cp:revision>
  <dcterms:created xsi:type="dcterms:W3CDTF">2019-04-06T20:26:00Z</dcterms:created>
  <dcterms:modified xsi:type="dcterms:W3CDTF">2019-04-07T00:20:00Z</dcterms:modified>
</cp:coreProperties>
</file>